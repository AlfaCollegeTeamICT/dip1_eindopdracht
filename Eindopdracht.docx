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AF63" w14:textId="7E3B6106" w:rsidR="00CA6D9D" w:rsidRPr="00C4668A" w:rsidRDefault="00C4668A">
      <w:pPr>
        <w:pStyle w:val="Title"/>
        <w:rPr>
          <w:sz w:val="72"/>
          <w:szCs w:val="48"/>
        </w:rPr>
      </w:pPr>
      <w:r w:rsidRPr="00C4668A">
        <w:rPr>
          <w:sz w:val="72"/>
          <w:szCs w:val="48"/>
        </w:rPr>
        <w:t>Eindopdracht</w:t>
      </w:r>
    </w:p>
    <w:p w14:paraId="5C564919" w14:textId="37ED7AD6" w:rsidR="00CA6D9D" w:rsidRPr="00C4668A" w:rsidRDefault="00C4668A">
      <w:pPr>
        <w:pStyle w:val="Subtitle"/>
        <w:rPr>
          <w:sz w:val="44"/>
          <w:szCs w:val="20"/>
        </w:rPr>
      </w:pPr>
      <w:r w:rsidRPr="00C4668A">
        <w:rPr>
          <w:sz w:val="44"/>
          <w:szCs w:val="20"/>
        </w:rPr>
        <w:t>DiP1: Python Flask + Databases</w:t>
      </w:r>
    </w:p>
    <w:p w14:paraId="753F1FA4" w14:textId="7291ED1A" w:rsidR="00CA6D9D" w:rsidRDefault="00C4668A" w:rsidP="00C4668A">
      <w:pPr>
        <w:jc w:val="center"/>
      </w:pPr>
      <w:r>
        <w:rPr>
          <w:noProof/>
        </w:rPr>
        <w:drawing>
          <wp:inline distT="0" distB="0" distL="0" distR="0" wp14:anchorId="6341E16C" wp14:editId="5EC63FC2">
            <wp:extent cx="4296229" cy="4296229"/>
            <wp:effectExtent l="0" t="0" r="0" b="0"/>
            <wp:docPr id="9860416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1685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554" cy="43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56F" w14:textId="60A074FB" w:rsidR="00CA6D9D" w:rsidRDefault="00C4668A">
      <w:pPr>
        <w:pStyle w:val="Author"/>
      </w:pPr>
      <w:r>
        <w:t xml:space="preserve">Alfa-college </w:t>
      </w:r>
      <w:proofErr w:type="spellStart"/>
      <w:r>
        <w:t>Boumaboulevard</w:t>
      </w:r>
      <w:proofErr w:type="spellEnd"/>
    </w:p>
    <w:p w14:paraId="5B301564" w14:textId="2EE6B569" w:rsidR="00C4668A" w:rsidRDefault="00C4668A">
      <w:pPr>
        <w:pStyle w:val="Author"/>
      </w:pPr>
      <w:r>
        <w:t>Team ICT</w:t>
      </w:r>
    </w:p>
    <w:p w14:paraId="5FE0281D" w14:textId="77777777" w:rsidR="00C4668A" w:rsidRDefault="00C4668A">
      <w:pPr>
        <w:pStyle w:val="Author"/>
      </w:pPr>
    </w:p>
    <w:p w14:paraId="54E1CABB" w14:textId="77777777" w:rsidR="00CA6D9D" w:rsidRDefault="00000000">
      <w:r>
        <w:br w:type="page"/>
      </w:r>
    </w:p>
    <w:sdt>
      <w:sdtPr>
        <w:rPr>
          <w:caps/>
          <w:color w:val="5F5F5F" w:themeColor="text2" w:themeTint="BF"/>
          <w:sz w:val="24"/>
        </w:rPr>
        <w:id w:val="-1568100847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752B45BE" w14:textId="547D8FC4" w:rsidR="00CA6D9D" w:rsidRPr="00BF7E6B" w:rsidRDefault="008B40F1" w:rsidP="00BF7E6B">
          <w:pPr>
            <w:pStyle w:val="Author"/>
            <w:jc w:val="center"/>
            <w:rPr>
              <w:color w:val="FF0000"/>
            </w:rPr>
          </w:pPr>
          <w:r w:rsidRPr="00BF7E6B">
            <w:rPr>
              <w:color w:val="FF0000"/>
            </w:rPr>
            <w:t>Inhoudsopgave</w:t>
          </w:r>
        </w:p>
        <w:p w14:paraId="0CF1F78C" w14:textId="03694EDC" w:rsidR="00C2284F" w:rsidRPr="00C2284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966789">
            <w:rPr>
              <w:lang w:val="nl-NL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Inleiding</w:t>
          </w:r>
          <w:r w:rsidR="00C2284F" w:rsidRPr="00C2284F">
            <w:rPr>
              <w:noProof/>
              <w:lang w:val="nl-NL"/>
            </w:rPr>
            <w:tab/>
          </w:r>
          <w:r w:rsidR="00C2284F">
            <w:rPr>
              <w:noProof/>
            </w:rPr>
            <w:fldChar w:fldCharType="begin"/>
          </w:r>
          <w:r w:rsidR="00C2284F" w:rsidRPr="00C2284F">
            <w:rPr>
              <w:noProof/>
              <w:lang w:val="nl-NL"/>
            </w:rPr>
            <w:instrText xml:space="preserve"> PAGEREF _Toc169601669 \h </w:instrText>
          </w:r>
          <w:r w:rsidR="00C2284F">
            <w:rPr>
              <w:noProof/>
            </w:rPr>
          </w:r>
          <w:r w:rsidR="00C2284F">
            <w:rPr>
              <w:noProof/>
            </w:rPr>
            <w:fldChar w:fldCharType="separate"/>
          </w:r>
          <w:r w:rsidR="00C2284F" w:rsidRPr="00C2284F">
            <w:rPr>
              <w:noProof/>
              <w:lang w:val="nl-NL"/>
            </w:rPr>
            <w:t>1</w:t>
          </w:r>
          <w:r w:rsidR="00C2284F">
            <w:rPr>
              <w:noProof/>
            </w:rPr>
            <w:fldChar w:fldCharType="end"/>
          </w:r>
        </w:p>
        <w:p w14:paraId="39B27E9E" w14:textId="4332F4ED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0FB03530" w14:textId="5D1C94F3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Downloaden startpunt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2</w:t>
          </w:r>
          <w:r>
            <w:rPr>
              <w:noProof/>
            </w:rPr>
            <w:fldChar w:fldCharType="end"/>
          </w:r>
        </w:p>
        <w:p w14:paraId="75F53858" w14:textId="39EA5A96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C2284F">
            <w:rPr>
              <w:noProof/>
              <w:lang w:val="nl-NL"/>
            </w:rPr>
            <w:t>Initialiseren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3</w:t>
          </w:r>
          <w:r>
            <w:rPr>
              <w:noProof/>
            </w:rPr>
            <w:fldChar w:fldCharType="end"/>
          </w:r>
        </w:p>
        <w:p w14:paraId="5B7F73DD" w14:textId="0584FC3A" w:rsidR="00C2284F" w:rsidRP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Opdracht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4</w:t>
          </w:r>
          <w:r>
            <w:rPr>
              <w:noProof/>
            </w:rPr>
            <w:fldChar w:fldCharType="end"/>
          </w:r>
        </w:p>
        <w:p w14:paraId="438CD4B4" w14:textId="5F5E55E1" w:rsidR="00C2284F" w:rsidRPr="00C2284F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Repareren van de bestaande applicatie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0CC8DB0E" w14:textId="7900AD6D" w:rsidR="00C2284F" w:rsidRPr="00C2284F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Oplossen van de fouten* (10 punten)</w:t>
          </w:r>
          <w:r w:rsidRPr="00C2284F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C2284F">
            <w:rPr>
              <w:noProof/>
              <w:lang w:val="nl-NL"/>
            </w:rPr>
            <w:instrText xml:space="preserve"> PAGEREF _Toc169601675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C2284F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10885D83" w14:textId="5E57777E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Pagina’s aantrekkelijk vormgeven* (10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5</w:t>
          </w:r>
          <w:r>
            <w:rPr>
              <w:noProof/>
            </w:rPr>
            <w:fldChar w:fldCharType="end"/>
          </w:r>
        </w:p>
        <w:p w14:paraId="5A78319F" w14:textId="2BFE6F79" w:rsidR="00C2284F" w:rsidRPr="001B4AC2" w:rsidRDefault="00C2284F">
          <w:pPr>
            <w:pStyle w:val="TOC2"/>
            <w:rPr>
              <w:rFonts w:eastAsiaTheme="minorEastAsia"/>
              <w:bCs w:val="0"/>
              <w:noProof/>
              <w:color w:val="auto"/>
              <w:kern w:val="2"/>
              <w:szCs w:val="24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Functionaliteiten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50148218" w14:textId="119E8390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Login functionaliteit* (30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6</w:t>
          </w:r>
          <w:r>
            <w:rPr>
              <w:noProof/>
            </w:rPr>
            <w:fldChar w:fldCharType="end"/>
          </w:r>
        </w:p>
        <w:p w14:paraId="3DCFAAAF" w14:textId="5A75B504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Telefoonboek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62D3DEDA" w14:textId="40B2CD72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Film portfolio (20 punten)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7</w:t>
          </w:r>
          <w:r>
            <w:rPr>
              <w:noProof/>
            </w:rPr>
            <w:fldChar w:fldCharType="end"/>
          </w:r>
        </w:p>
        <w:p w14:paraId="751944E2" w14:textId="7AB1DCBD" w:rsidR="00C2284F" w:rsidRPr="001B4AC2" w:rsidRDefault="00C228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lang w:val="nl-NL"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(Bonus) Voeg een eigen functionaliteit toe</w:t>
          </w:r>
          <w:r w:rsidRPr="001B4AC2">
            <w:rPr>
              <w:noProof/>
              <w:lang w:val="nl-NL"/>
            </w:rPr>
            <w:tab/>
          </w:r>
          <w:r>
            <w:rPr>
              <w:noProof/>
            </w:rPr>
            <w:fldChar w:fldCharType="begin"/>
          </w:r>
          <w:r w:rsidRPr="001B4AC2">
            <w:rPr>
              <w:noProof/>
              <w:lang w:val="nl-NL"/>
            </w:rPr>
            <w:instrText xml:space="preserve"> PAGEREF _Toc169601681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4AC2">
            <w:rPr>
              <w:noProof/>
              <w:lang w:val="nl-NL"/>
            </w:rPr>
            <w:t>8</w:t>
          </w:r>
          <w:r>
            <w:rPr>
              <w:noProof/>
            </w:rPr>
            <w:fldChar w:fldCharType="end"/>
          </w:r>
        </w:p>
        <w:p w14:paraId="65747D52" w14:textId="79236359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>
            <w:rPr>
              <w:noProof/>
            </w:rPr>
            <w:t>Inleveren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0F8B04B" w14:textId="7ABF5FBD" w:rsidR="00C2284F" w:rsidRDefault="00C2284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eastAsia="en-US"/>
              <w14:ligatures w14:val="standardContextual"/>
            </w:rPr>
          </w:pPr>
          <w:r w:rsidRPr="005A2365">
            <w:rPr>
              <w:noProof/>
              <w:lang w:val="nl-NL"/>
            </w:rPr>
            <w:t>Beoordeling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_Toc169601683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96EABCC" w14:textId="1F90109A" w:rsidR="00CA6D9D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5C16B8E" w14:textId="77777777" w:rsidR="00CA6D9D" w:rsidRDefault="00CA6D9D">
      <w:pPr>
        <w:sectPr w:rsidR="00CA6D9D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14611C2" w14:textId="105CADCE" w:rsidR="00CA6D9D" w:rsidRDefault="00A937F2" w:rsidP="00C4668A">
      <w:pPr>
        <w:pStyle w:val="Heading1"/>
      </w:pPr>
      <w:bookmarkStart w:id="0" w:name="_Toc169601669"/>
      <w:r>
        <w:lastRenderedPageBreak/>
        <w:t>Inleiding</w:t>
      </w:r>
      <w:bookmarkEnd w:id="0"/>
    </w:p>
    <w:p w14:paraId="1C58D128" w14:textId="307B4183" w:rsidR="00C4668A" w:rsidRPr="000A15A4" w:rsidRDefault="00C4668A" w:rsidP="000A15A4">
      <w:pPr>
        <w:pStyle w:val="Subtitle"/>
        <w:rPr>
          <w:rStyle w:val="Emphasis"/>
        </w:rPr>
      </w:pPr>
      <w:proofErr w:type="spellStart"/>
      <w:r w:rsidRPr="000A15A4">
        <w:rPr>
          <w:rStyle w:val="Emphasis"/>
        </w:rPr>
        <w:t>Vaardigheidstoets</w:t>
      </w:r>
      <w:proofErr w:type="spellEnd"/>
      <w:r w:rsidRPr="000A15A4">
        <w:rPr>
          <w:rStyle w:val="Emphasis"/>
        </w:rPr>
        <w:t xml:space="preserve"> DiP1</w:t>
      </w:r>
    </w:p>
    <w:p w14:paraId="5625CEAF" w14:textId="58766756" w:rsidR="00C4668A" w:rsidRDefault="00C4668A" w:rsidP="00C4668A">
      <w:pPr>
        <w:rPr>
          <w:lang w:val="nl-NL"/>
        </w:rPr>
      </w:pPr>
      <w:r w:rsidRPr="00C4668A">
        <w:rPr>
          <w:lang w:val="nl-NL"/>
        </w:rPr>
        <w:t xml:space="preserve">In deze toets evalueer je jouw </w:t>
      </w:r>
      <w:r>
        <w:rPr>
          <w:lang w:val="nl-NL"/>
        </w:rPr>
        <w:t>vaardigheden op het gebied van programmeren en databases.</w:t>
      </w:r>
    </w:p>
    <w:p w14:paraId="7EFAADF8" w14:textId="06FB2F66" w:rsidR="00C4668A" w:rsidRDefault="00C4668A" w:rsidP="00C4668A">
      <w:pPr>
        <w:rPr>
          <w:lang w:val="nl-NL"/>
        </w:rPr>
      </w:pPr>
      <w:r>
        <w:rPr>
          <w:lang w:val="nl-NL"/>
        </w:rPr>
        <w:t>Je krijgt een startpunt, waarop jij bugs gaat fixen en functionaliteit gaat toevoegen.</w:t>
      </w:r>
    </w:p>
    <w:p w14:paraId="083B7896" w14:textId="77777777" w:rsidR="00815909" w:rsidRDefault="00815909" w:rsidP="00C4668A">
      <w:pPr>
        <w:rPr>
          <w:lang w:val="nl-NL"/>
        </w:rPr>
      </w:pPr>
    </w:p>
    <w:p w14:paraId="168EA5A8" w14:textId="217B0AB0" w:rsidR="00815909" w:rsidRPr="00553C2F" w:rsidRDefault="00815909" w:rsidP="00553C2F">
      <w:pPr>
        <w:rPr>
          <w:b/>
          <w:bCs/>
        </w:rPr>
      </w:pPr>
      <w:proofErr w:type="spellStart"/>
      <w:r w:rsidRPr="00553C2F">
        <w:rPr>
          <w:b/>
          <w:bCs/>
        </w:rPr>
        <w:t>Benodigdheden</w:t>
      </w:r>
      <w:proofErr w:type="spellEnd"/>
    </w:p>
    <w:p w14:paraId="5CC6E20A" w14:textId="2754F457" w:rsidR="00815909" w:rsidRDefault="00815909" w:rsidP="00815909">
      <w:pPr>
        <w:pStyle w:val="ListParagraph"/>
        <w:numPr>
          <w:ilvl w:val="0"/>
          <w:numId w:val="17"/>
        </w:numPr>
        <w:rPr>
          <w:lang w:val="nl-NL"/>
        </w:rPr>
      </w:pPr>
      <w:hyperlink r:id="rId13" w:history="1">
        <w:r w:rsidRPr="00815909">
          <w:rPr>
            <w:rStyle w:val="Hyperlink"/>
            <w:lang w:val="nl-NL"/>
          </w:rPr>
          <w:t>Git</w:t>
        </w:r>
      </w:hyperlink>
    </w:p>
    <w:p w14:paraId="64E42F6A" w14:textId="10BF3A62" w:rsidR="00815909" w:rsidRDefault="00815909" w:rsidP="00815909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Een IDE zoals bijvoorbeeld </w:t>
      </w:r>
      <w:hyperlink r:id="rId14" w:history="1">
        <w:r w:rsidRPr="00815909">
          <w:rPr>
            <w:rStyle w:val="Hyperlink"/>
            <w:lang w:val="nl-NL"/>
          </w:rPr>
          <w:t>Visual Studio Code</w:t>
        </w:r>
      </w:hyperlink>
    </w:p>
    <w:p w14:paraId="098C4D1E" w14:textId="740ECAA2" w:rsidR="00632DAC" w:rsidRPr="003C37CC" w:rsidRDefault="00632DAC" w:rsidP="003C37CC">
      <w:pPr>
        <w:pStyle w:val="ListParagraph"/>
        <w:numPr>
          <w:ilvl w:val="0"/>
          <w:numId w:val="17"/>
        </w:numPr>
        <w:rPr>
          <w:lang w:val="nl-NL"/>
        </w:rPr>
      </w:pPr>
      <w:proofErr w:type="gramStart"/>
      <w:r w:rsidRPr="003C37CC">
        <w:rPr>
          <w:lang w:val="nl-NL"/>
        </w:rPr>
        <w:t>Python</w:t>
      </w:r>
      <w:r w:rsidR="001A6158">
        <w:rPr>
          <w:lang w:val="nl-NL"/>
        </w:rPr>
        <w:t>(</w:t>
      </w:r>
      <w:proofErr w:type="gramEnd"/>
      <w:r w:rsidR="001A6158">
        <w:rPr>
          <w:lang w:val="nl-NL"/>
        </w:rPr>
        <w:t>3)</w:t>
      </w:r>
      <w:r w:rsidR="003C37CC">
        <w:rPr>
          <w:lang w:val="nl-NL"/>
        </w:rPr>
        <w:t xml:space="preserve"> &amp;&amp; pip</w:t>
      </w:r>
      <w:r w:rsidR="001A6158">
        <w:rPr>
          <w:lang w:val="nl-NL"/>
        </w:rPr>
        <w:t>(3)</w:t>
      </w:r>
    </w:p>
    <w:p w14:paraId="5E46F437" w14:textId="6313D8E4" w:rsidR="00A937F2" w:rsidRDefault="00A937F2">
      <w:pPr>
        <w:rPr>
          <w:lang w:val="nl-NL"/>
        </w:rPr>
      </w:pPr>
      <w:r>
        <w:rPr>
          <w:lang w:val="nl-NL"/>
        </w:rPr>
        <w:br w:type="page"/>
      </w:r>
    </w:p>
    <w:p w14:paraId="0B7486C9" w14:textId="2AB1364F" w:rsidR="00A937F2" w:rsidRDefault="002F2240" w:rsidP="002F2240">
      <w:pPr>
        <w:pStyle w:val="Heading1"/>
        <w:rPr>
          <w:lang w:val="nl-NL"/>
        </w:rPr>
      </w:pPr>
      <w:bookmarkStart w:id="1" w:name="_Toc169601670"/>
      <w:r>
        <w:rPr>
          <w:lang w:val="nl-NL"/>
        </w:rPr>
        <w:lastRenderedPageBreak/>
        <w:t>Startpunt</w:t>
      </w:r>
      <w:bookmarkEnd w:id="1"/>
    </w:p>
    <w:p w14:paraId="3E8F6C92" w14:textId="7404099C" w:rsidR="002F2240" w:rsidRDefault="007310C6" w:rsidP="007310C6">
      <w:pPr>
        <w:pStyle w:val="Heading2"/>
        <w:rPr>
          <w:lang w:val="nl-NL"/>
        </w:rPr>
      </w:pPr>
      <w:bookmarkStart w:id="2" w:name="_Toc169601671"/>
      <w:r>
        <w:rPr>
          <w:lang w:val="nl-NL"/>
        </w:rPr>
        <w:t>Downloaden startpunt</w:t>
      </w:r>
      <w:bookmarkEnd w:id="2"/>
    </w:p>
    <w:p w14:paraId="19CDF195" w14:textId="77777777" w:rsidR="000133FC" w:rsidRDefault="008C5385" w:rsidP="008C5385">
      <w:pPr>
        <w:rPr>
          <w:lang w:val="nl-NL"/>
        </w:rPr>
      </w:pPr>
      <w:r>
        <w:rPr>
          <w:lang w:val="nl-NL"/>
        </w:rPr>
        <w:t>Maak een nieuwe map in je documentenmap, open deze map in een terminal.</w:t>
      </w:r>
    </w:p>
    <w:p w14:paraId="35D1DD7A" w14:textId="4196A7D9" w:rsidR="008C5385" w:rsidRPr="008C5385" w:rsidRDefault="000133FC" w:rsidP="008C5385">
      <w:pPr>
        <w:rPr>
          <w:lang w:val="nl-NL"/>
        </w:rPr>
      </w:pPr>
      <w:r>
        <w:rPr>
          <w:lang w:val="nl-NL"/>
        </w:rPr>
        <w:t>Download het startpunt met het volgende commando:</w:t>
      </w:r>
      <w:r w:rsidR="008C5385">
        <w:rPr>
          <w:lang w:val="nl-NL"/>
        </w:rPr>
        <w:t xml:space="preserve"> </w:t>
      </w:r>
    </w:p>
    <w:p w14:paraId="27108D24" w14:textId="52E52891" w:rsidR="007310C6" w:rsidRDefault="007310C6" w:rsidP="007310C6">
      <w:pPr>
        <w:pStyle w:val="CMD"/>
      </w:pPr>
      <w:r>
        <w:t>g</w:t>
      </w:r>
      <w:r w:rsidRPr="007310C6">
        <w:t xml:space="preserve">it clone </w:t>
      </w:r>
      <w:hyperlink r:id="rId15" w:history="1">
        <w:r w:rsidRPr="007310C6">
          <w:rPr>
            <w:rStyle w:val="Hyperlink"/>
          </w:rPr>
          <w:t>https://github.com/AlfaCollegeTeamICT/dip1_eindopdracht</w:t>
        </w:r>
      </w:hyperlink>
      <w:r w:rsidRPr="007310C6">
        <w:t xml:space="preserve"> </w:t>
      </w:r>
    </w:p>
    <w:p w14:paraId="1EF037EC" w14:textId="77C4D151" w:rsidR="00E73E30" w:rsidRDefault="00E73E30">
      <w:r>
        <w:br w:type="page"/>
      </w:r>
    </w:p>
    <w:p w14:paraId="549F0743" w14:textId="25717B0F" w:rsidR="008516C2" w:rsidRDefault="00422796" w:rsidP="00E73E30">
      <w:pPr>
        <w:pStyle w:val="Heading1"/>
      </w:pPr>
      <w:bookmarkStart w:id="3" w:name="_Toc169601672"/>
      <w:r>
        <w:lastRenderedPageBreak/>
        <w:t>Initialiseren</w:t>
      </w:r>
      <w:bookmarkEnd w:id="3"/>
    </w:p>
    <w:p w14:paraId="1B0E0BCA" w14:textId="109533E2" w:rsidR="00422796" w:rsidRDefault="00422796" w:rsidP="00422796">
      <w:pPr>
        <w:rPr>
          <w:lang w:val="nl-NL"/>
        </w:rPr>
      </w:pPr>
      <w:r w:rsidRPr="00422796">
        <w:rPr>
          <w:lang w:val="nl-NL"/>
        </w:rPr>
        <w:t>Open je zojuist ge</w:t>
      </w:r>
      <w:r>
        <w:rPr>
          <w:lang w:val="nl-NL"/>
        </w:rPr>
        <w:t xml:space="preserve">clonede startpunt in jouw IDE. </w:t>
      </w:r>
    </w:p>
    <w:p w14:paraId="1BC1CA10" w14:textId="4B47DEC3" w:rsidR="00422796" w:rsidRDefault="00422796" w:rsidP="00422796">
      <w:pPr>
        <w:rPr>
          <w:lang w:val="nl-NL"/>
        </w:rPr>
      </w:pPr>
      <w:r>
        <w:rPr>
          <w:lang w:val="nl-NL"/>
        </w:rPr>
        <w:t>Maak een venv aan en installeer de requirements.</w:t>
      </w:r>
    </w:p>
    <w:p w14:paraId="5B0EAFF7" w14:textId="0841641B" w:rsidR="00894456" w:rsidRPr="00894456" w:rsidRDefault="00894456" w:rsidP="00894456">
      <w:pPr>
        <w:pStyle w:val="CMD"/>
      </w:pPr>
      <w:r w:rsidRPr="00894456">
        <w:t xml:space="preserve">python -m </w:t>
      </w:r>
      <w:proofErr w:type="gramStart"/>
      <w:r w:rsidRPr="00894456">
        <w:t>venv .venv</w:t>
      </w:r>
      <w:proofErr w:type="gramEnd"/>
      <w:r w:rsidRPr="00894456">
        <w:br/>
        <w:t>pip install -r requirements.</w:t>
      </w:r>
      <w:r>
        <w:t>txt</w:t>
      </w:r>
    </w:p>
    <w:p w14:paraId="5C74C39B" w14:textId="06810A66" w:rsidR="006C3E9B" w:rsidRPr="00894456" w:rsidRDefault="006C3E9B">
      <w:r w:rsidRPr="00894456">
        <w:br w:type="page"/>
      </w:r>
    </w:p>
    <w:p w14:paraId="1F788C8D" w14:textId="77777777" w:rsidR="006C3E9B" w:rsidRPr="00894456" w:rsidRDefault="006C3E9B" w:rsidP="00422796"/>
    <w:p w14:paraId="72E318F4" w14:textId="4645B771" w:rsidR="002642D0" w:rsidRDefault="004810AB" w:rsidP="004810AB">
      <w:pPr>
        <w:pStyle w:val="Heading1"/>
        <w:rPr>
          <w:lang w:val="nl-NL"/>
        </w:rPr>
      </w:pPr>
      <w:bookmarkStart w:id="4" w:name="_Toc169601673"/>
      <w:r>
        <w:rPr>
          <w:lang w:val="nl-NL"/>
        </w:rPr>
        <w:t>Opdracht</w:t>
      </w:r>
      <w:bookmarkEnd w:id="4"/>
    </w:p>
    <w:p w14:paraId="12F939C1" w14:textId="5711038F" w:rsidR="00C23556" w:rsidRDefault="00C23556" w:rsidP="00C23556">
      <w:pPr>
        <w:rPr>
          <w:lang w:val="nl-NL"/>
        </w:rPr>
      </w:pPr>
      <w:r>
        <w:rPr>
          <w:lang w:val="nl-NL"/>
        </w:rPr>
        <w:t>Je wilt een nieuwe website voor de opdrachtgever, maar de opdrachtgever heeft met ChatGPT een website laten maken, maar die is nu stuk.</w:t>
      </w:r>
    </w:p>
    <w:p w14:paraId="3736ABFC" w14:textId="1E53520F" w:rsidR="00C23556" w:rsidRDefault="00C23556" w:rsidP="00C23556">
      <w:pPr>
        <w:rPr>
          <w:lang w:val="nl-NL"/>
        </w:rPr>
      </w:pPr>
      <w:r>
        <w:rPr>
          <w:lang w:val="nl-NL"/>
        </w:rPr>
        <w:t>Het is jouw opdracht om:</w:t>
      </w:r>
    </w:p>
    <w:p w14:paraId="2B8D7E98" w14:textId="48FC57E0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fouten op te lossen</w:t>
      </w:r>
    </w:p>
    <w:p w14:paraId="6057D2DC" w14:textId="2287A0DF" w:rsidR="00C23556" w:rsidRDefault="00C23556" w:rsidP="00C23556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Functionaliteiten toe te voegen</w:t>
      </w:r>
    </w:p>
    <w:p w14:paraId="740A6F63" w14:textId="77777777" w:rsidR="00C23556" w:rsidRDefault="00C23556" w:rsidP="00C23556">
      <w:pPr>
        <w:rPr>
          <w:lang w:val="nl-NL"/>
        </w:rPr>
      </w:pPr>
    </w:p>
    <w:p w14:paraId="626A4314" w14:textId="104C278D" w:rsidR="00C23556" w:rsidRDefault="00C23556" w:rsidP="00C23556">
      <w:pPr>
        <w:rPr>
          <w:lang w:val="nl-NL"/>
        </w:rPr>
      </w:pPr>
      <w:r>
        <w:rPr>
          <w:lang w:val="nl-NL"/>
        </w:rPr>
        <w:t>Voor deze opdracht ga je de fouten oplossen, zodat de applicatie weer werkt, maak je deze “volwassen” en voeg je 2 functionaliteiten toe.</w:t>
      </w:r>
    </w:p>
    <w:p w14:paraId="328ACAF6" w14:textId="4A76C45A" w:rsidR="00410371" w:rsidRDefault="00410371" w:rsidP="00C23556">
      <w:pPr>
        <w:rPr>
          <w:lang w:val="nl-NL"/>
        </w:rPr>
      </w:pPr>
      <w:r>
        <w:rPr>
          <w:lang w:val="nl-NL"/>
        </w:rPr>
        <w:t>Daarnaast zorg je dat de pagina’s uniform en aantrekkelijk zijn vormgegeven, gebruik hiervoor bijvoorbeeld “Bootstrap”.</w:t>
      </w:r>
    </w:p>
    <w:p w14:paraId="63283F8E" w14:textId="77777777" w:rsidR="00DD069C" w:rsidRDefault="00DD069C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1EFD7C4A" w14:textId="4DFF2058" w:rsidR="00DD069C" w:rsidRDefault="00DD069C" w:rsidP="00DD069C">
      <w:pPr>
        <w:pStyle w:val="Heading2"/>
        <w:rPr>
          <w:lang w:val="nl-NL"/>
        </w:rPr>
      </w:pPr>
      <w:bookmarkStart w:id="5" w:name="_Toc169601674"/>
      <w:r>
        <w:rPr>
          <w:lang w:val="nl-NL"/>
        </w:rPr>
        <w:lastRenderedPageBreak/>
        <w:t>Repareren van de bestaande applicatie</w:t>
      </w:r>
      <w:bookmarkEnd w:id="5"/>
    </w:p>
    <w:p w14:paraId="603508DD" w14:textId="4B0DAEF0" w:rsidR="00357475" w:rsidRDefault="00357475" w:rsidP="00357475">
      <w:pPr>
        <w:pStyle w:val="Heading3"/>
        <w:rPr>
          <w:lang w:val="nl-NL"/>
        </w:rPr>
      </w:pPr>
      <w:bookmarkStart w:id="6" w:name="_Toc169601675"/>
      <w:r>
        <w:rPr>
          <w:lang w:val="nl-NL"/>
        </w:rPr>
        <w:t>Oplossen van de fouten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6"/>
    </w:p>
    <w:p w14:paraId="09F2BAEA" w14:textId="1BA0BC3D" w:rsidR="00357475" w:rsidRDefault="00856BF7" w:rsidP="00357475">
      <w:pPr>
        <w:rPr>
          <w:lang w:val="nl-NL"/>
        </w:rPr>
      </w:pPr>
      <w:r>
        <w:rPr>
          <w:lang w:val="nl-NL"/>
        </w:rPr>
        <w:t>De applicatie geeft foutmeldingen bij het starten, los deze op</w:t>
      </w:r>
      <w:r w:rsidR="006727E5">
        <w:rPr>
          <w:lang w:val="nl-NL"/>
        </w:rPr>
        <w:t xml:space="preserve"> en zorg dat de pagina</w:t>
      </w:r>
      <w:r w:rsidR="003B41D4">
        <w:rPr>
          <w:lang w:val="nl-NL"/>
        </w:rPr>
        <w:t>’s</w:t>
      </w:r>
      <w:r w:rsidR="006727E5">
        <w:rPr>
          <w:lang w:val="nl-NL"/>
        </w:rPr>
        <w:t xml:space="preserve"> bereikbaar</w:t>
      </w:r>
      <w:r w:rsidR="003B41D4">
        <w:rPr>
          <w:lang w:val="nl-NL"/>
        </w:rPr>
        <w:t xml:space="preserve"> zijn</w:t>
      </w:r>
      <w:r w:rsidR="006727E5">
        <w:rPr>
          <w:lang w:val="nl-NL"/>
        </w:rPr>
        <w:t xml:space="preserve"> zonder foutmeldingen.</w:t>
      </w:r>
    </w:p>
    <w:p w14:paraId="69C83A40" w14:textId="66FD18A2" w:rsidR="00357475" w:rsidRDefault="00357475" w:rsidP="00357475">
      <w:pPr>
        <w:pStyle w:val="Heading3"/>
        <w:rPr>
          <w:lang w:val="nl-NL"/>
        </w:rPr>
      </w:pPr>
      <w:bookmarkStart w:id="7" w:name="_Toc169601676"/>
      <w:r>
        <w:rPr>
          <w:lang w:val="nl-NL"/>
        </w:rPr>
        <w:t>Pagina’s aantrekkelijk vormgeven</w:t>
      </w:r>
      <w:r w:rsidR="008B1CF4">
        <w:rPr>
          <w:lang w:val="nl-NL"/>
        </w:rPr>
        <w:t>*</w:t>
      </w:r>
      <w:r>
        <w:rPr>
          <w:lang w:val="nl-NL"/>
        </w:rPr>
        <w:t xml:space="preserve"> (10 punten)</w:t>
      </w:r>
      <w:bookmarkEnd w:id="7"/>
    </w:p>
    <w:p w14:paraId="502BF3D1" w14:textId="6C1602C0" w:rsidR="003B41D4" w:rsidRDefault="003B41D4" w:rsidP="003B41D4">
      <w:pPr>
        <w:rPr>
          <w:lang w:val="nl-NL"/>
        </w:rPr>
      </w:pPr>
      <w:r>
        <w:rPr>
          <w:lang w:val="nl-NL"/>
        </w:rPr>
        <w:t>Implementeer “Bootstrap CSS” voor de opmaak van de pagina’s.</w:t>
      </w:r>
    </w:p>
    <w:p w14:paraId="0F1D7AE3" w14:textId="5EF12857" w:rsidR="00386595" w:rsidRPr="003B41D4" w:rsidRDefault="00386595" w:rsidP="003B41D4">
      <w:pPr>
        <w:rPr>
          <w:lang w:val="nl-NL"/>
        </w:rPr>
      </w:pPr>
      <w:r>
        <w:rPr>
          <w:lang w:val="nl-NL"/>
        </w:rPr>
        <w:t>De pagina’s zien er uniform en aantrekkelijk uit.</w:t>
      </w:r>
    </w:p>
    <w:p w14:paraId="025B1C97" w14:textId="7C646EA5" w:rsidR="00655AAD" w:rsidRDefault="00655AAD">
      <w:pPr>
        <w:rPr>
          <w:lang w:val="nl-NL"/>
        </w:rPr>
      </w:pPr>
      <w:r>
        <w:rPr>
          <w:lang w:val="nl-NL"/>
        </w:rPr>
        <w:br w:type="page"/>
      </w:r>
    </w:p>
    <w:p w14:paraId="33F5AD13" w14:textId="604257CA" w:rsidR="00655AAD" w:rsidRDefault="00655AAD" w:rsidP="00655AAD">
      <w:pPr>
        <w:pStyle w:val="Heading2"/>
        <w:rPr>
          <w:lang w:val="nl-NL"/>
        </w:rPr>
      </w:pPr>
      <w:bookmarkStart w:id="8" w:name="_Toc169601677"/>
      <w:r>
        <w:rPr>
          <w:lang w:val="nl-NL"/>
        </w:rPr>
        <w:lastRenderedPageBreak/>
        <w:t>Functionaliteiten</w:t>
      </w:r>
      <w:bookmarkEnd w:id="8"/>
    </w:p>
    <w:p w14:paraId="343CA138" w14:textId="48428C2B" w:rsidR="009E101B" w:rsidRDefault="00DB3D42" w:rsidP="009E101B">
      <w:pPr>
        <w:rPr>
          <w:lang w:val="nl-NL"/>
        </w:rPr>
      </w:pPr>
      <w:r>
        <w:rPr>
          <w:lang w:val="nl-NL"/>
        </w:rPr>
        <w:t>Voeg functionaliteiten toe aan de website.</w:t>
      </w:r>
      <w:r w:rsidR="000B48DE">
        <w:rPr>
          <w:lang w:val="nl-NL"/>
        </w:rPr>
        <w:t xml:space="preserve"> Het maken van de “login” functionaliteit is voorwaardelijk</w:t>
      </w:r>
      <w:r w:rsidR="00F47810">
        <w:rPr>
          <w:lang w:val="nl-NL"/>
        </w:rPr>
        <w:t>*</w:t>
      </w:r>
      <w:r w:rsidR="000B48DE">
        <w:rPr>
          <w:lang w:val="nl-NL"/>
        </w:rPr>
        <w:t>.</w:t>
      </w:r>
    </w:p>
    <w:p w14:paraId="50C2EAC5" w14:textId="3ED675C9" w:rsidR="00DF694E" w:rsidRPr="009E101B" w:rsidRDefault="00DF694E" w:rsidP="009E101B">
      <w:pPr>
        <w:rPr>
          <w:lang w:val="nl-NL"/>
        </w:rPr>
      </w:pPr>
      <w:r>
        <w:rPr>
          <w:lang w:val="nl-NL"/>
        </w:rPr>
        <w:t>Kies daarnaast 1 of meerdere functionaliteiten en voeg deze toe.</w:t>
      </w:r>
      <w:r w:rsidR="0041125F">
        <w:rPr>
          <w:lang w:val="nl-NL"/>
        </w:rPr>
        <w:t xml:space="preserve"> </w:t>
      </w:r>
    </w:p>
    <w:p w14:paraId="2CCB296F" w14:textId="2EA85972" w:rsidR="007D0034" w:rsidRDefault="007D0034" w:rsidP="007D0034">
      <w:pPr>
        <w:pStyle w:val="Heading3"/>
        <w:rPr>
          <w:lang w:val="nl-NL"/>
        </w:rPr>
      </w:pPr>
      <w:bookmarkStart w:id="9" w:name="_Toc169601678"/>
      <w:r w:rsidRPr="007D0034">
        <w:rPr>
          <w:lang w:val="nl-NL"/>
        </w:rPr>
        <w:t>Login fu</w:t>
      </w:r>
      <w:r>
        <w:rPr>
          <w:lang w:val="nl-NL"/>
        </w:rPr>
        <w:t>nctionaliteit</w:t>
      </w:r>
      <w:r w:rsidR="005C3AA3">
        <w:rPr>
          <w:lang w:val="nl-NL"/>
        </w:rPr>
        <w:t>*</w:t>
      </w:r>
      <w:r>
        <w:rPr>
          <w:lang w:val="nl-NL"/>
        </w:rPr>
        <w:t xml:space="preserve"> (</w:t>
      </w:r>
      <w:r w:rsidR="008D1542">
        <w:rPr>
          <w:lang w:val="nl-NL"/>
        </w:rPr>
        <w:t>3</w:t>
      </w:r>
      <w:r w:rsidR="001C0A82">
        <w:rPr>
          <w:lang w:val="nl-NL"/>
        </w:rPr>
        <w:t>0 punten</w:t>
      </w:r>
      <w:r>
        <w:rPr>
          <w:lang w:val="nl-NL"/>
        </w:rPr>
        <w:t>)</w:t>
      </w:r>
      <w:bookmarkEnd w:id="9"/>
    </w:p>
    <w:p w14:paraId="3B8BA9EC" w14:textId="29C05D5C" w:rsidR="007D0034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Inloggen met behulp van gebruikersnaam &amp; wachtwoord</w:t>
      </w:r>
    </w:p>
    <w:p w14:paraId="13162CA6" w14:textId="5A3AE944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Registreren van een nieuwe gebruiker</w:t>
      </w:r>
    </w:p>
    <w:p w14:paraId="0E8C7347" w14:textId="12A41AA7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Uitloggen</w:t>
      </w:r>
    </w:p>
    <w:p w14:paraId="406AA4C1" w14:textId="40F07BE5" w:rsidR="00BA5BF0" w:rsidRPr="00975D16" w:rsidRDefault="00BA5BF0" w:rsidP="00BA5BF0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Een “dashboard” pagina die alleen toegankelijk is voor ingelogde gebruikers</w:t>
      </w:r>
    </w:p>
    <w:p w14:paraId="2A22CEB9" w14:textId="77777777" w:rsidR="007D0034" w:rsidRPr="007D0034" w:rsidRDefault="007D0034" w:rsidP="007D0034">
      <w:pPr>
        <w:rPr>
          <w:lang w:val="nl-NL"/>
        </w:rPr>
      </w:pPr>
    </w:p>
    <w:p w14:paraId="5761B3BA" w14:textId="77777777" w:rsidR="00532255" w:rsidRDefault="00532255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  <w:r>
        <w:rPr>
          <w:lang w:val="nl-NL"/>
        </w:rPr>
        <w:br w:type="page"/>
      </w:r>
    </w:p>
    <w:p w14:paraId="08D44139" w14:textId="501F2F2D" w:rsidR="00655AAD" w:rsidRDefault="00655AAD" w:rsidP="00655AAD">
      <w:pPr>
        <w:pStyle w:val="Heading3"/>
        <w:rPr>
          <w:lang w:val="nl-NL"/>
        </w:rPr>
      </w:pPr>
      <w:bookmarkStart w:id="10" w:name="_Toc169601679"/>
      <w:r>
        <w:rPr>
          <w:lang w:val="nl-NL"/>
        </w:rPr>
        <w:lastRenderedPageBreak/>
        <w:t>Telefoonboek</w:t>
      </w:r>
      <w:r w:rsidR="00092386">
        <w:rPr>
          <w:lang w:val="nl-NL"/>
        </w:rPr>
        <w:t xml:space="preserve"> (</w:t>
      </w:r>
      <w:r w:rsidR="007453EA">
        <w:rPr>
          <w:lang w:val="nl-NL"/>
        </w:rPr>
        <w:t xml:space="preserve">20 </w:t>
      </w:r>
      <w:r w:rsidR="00092386">
        <w:rPr>
          <w:lang w:val="nl-NL"/>
        </w:rPr>
        <w:t>punten)</w:t>
      </w:r>
      <w:bookmarkEnd w:id="10"/>
    </w:p>
    <w:p w14:paraId="321FD086" w14:textId="14F490C8" w:rsidR="00655AAD" w:rsidRDefault="00BF7AD4" w:rsidP="00655AAD">
      <w:pPr>
        <w:rPr>
          <w:lang w:val="nl-NL"/>
        </w:rPr>
      </w:pPr>
      <w:r>
        <w:rPr>
          <w:lang w:val="nl-NL"/>
        </w:rPr>
        <w:t>Het telefoonboek slaat namen en telefoonnummers op in een database.</w:t>
      </w:r>
      <w:r w:rsidR="00F605DF">
        <w:rPr>
          <w:lang w:val="nl-NL"/>
        </w:rPr>
        <w:t xml:space="preserve"> Maak hiervoor een nieuwe template (telefoonboek.html)</w:t>
      </w:r>
    </w:p>
    <w:p w14:paraId="72C8178F" w14:textId="46B9FA0F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Weergeven namen &amp; telefoonnummers uit de database</w:t>
      </w:r>
    </w:p>
    <w:p w14:paraId="0BBB66B6" w14:textId="44065254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Toevoegen nieuw telefoonnummer</w:t>
      </w:r>
    </w:p>
    <w:p w14:paraId="7A47D470" w14:textId="38A1C915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Wijzigen telefoonnummer</w:t>
      </w:r>
    </w:p>
    <w:p w14:paraId="2C82604E" w14:textId="562CD5EA" w:rsidR="00BF7AD4" w:rsidRPr="00975D16" w:rsidRDefault="00BF7AD4" w:rsidP="00BF7AD4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975D16">
        <w:rPr>
          <w:b/>
          <w:bCs/>
          <w:lang w:val="nl-NL"/>
        </w:rPr>
        <w:t>Verwijderen telefoonnummer</w:t>
      </w:r>
    </w:p>
    <w:p w14:paraId="48C270F4" w14:textId="43C3D927" w:rsidR="00680857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(</w:t>
      </w:r>
      <w:r w:rsidR="00975D16">
        <w:rPr>
          <w:lang w:val="nl-NL"/>
        </w:rPr>
        <w:t>B</w:t>
      </w:r>
      <w:r>
        <w:rPr>
          <w:lang w:val="nl-NL"/>
        </w:rPr>
        <w:t>onus</w:t>
      </w:r>
      <w:r w:rsidR="007453EA">
        <w:rPr>
          <w:lang w:val="nl-NL"/>
        </w:rPr>
        <w:t xml:space="preserve"> (5)</w:t>
      </w:r>
      <w:r>
        <w:rPr>
          <w:lang w:val="nl-NL"/>
        </w:rPr>
        <w:t>) Bij meer dan 10 telefoonnummers worden ze opgedeeld in pagina’s, met een volgende/vorige knop</w:t>
      </w:r>
    </w:p>
    <w:p w14:paraId="09820604" w14:textId="71CAE5B2" w:rsidR="00680857" w:rsidRPr="00BF7AD4" w:rsidRDefault="00680857" w:rsidP="00BF7AD4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(</w:t>
      </w:r>
      <w:r w:rsidR="00975D16">
        <w:rPr>
          <w:lang w:val="nl-NL"/>
        </w:rPr>
        <w:t>B</w:t>
      </w:r>
      <w:r>
        <w:rPr>
          <w:lang w:val="nl-NL"/>
        </w:rPr>
        <w:t>onus</w:t>
      </w:r>
      <w:r w:rsidR="007453EA">
        <w:rPr>
          <w:lang w:val="nl-NL"/>
        </w:rPr>
        <w:t xml:space="preserve"> (5)</w:t>
      </w:r>
      <w:r>
        <w:rPr>
          <w:lang w:val="nl-NL"/>
        </w:rPr>
        <w:t xml:space="preserve">) Het telefoonboek is uitgebreid met bijvoorbeeld adresgegevens,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>-mediakoppelingen etc.</w:t>
      </w:r>
    </w:p>
    <w:p w14:paraId="3BF4FD56" w14:textId="5A38D35D" w:rsidR="00960644" w:rsidRDefault="00960644">
      <w:pPr>
        <w:rPr>
          <w:rFonts w:asciiTheme="majorHAnsi" w:eastAsiaTheme="majorEastAsia" w:hAnsiTheme="majorHAnsi" w:cstheme="majorBidi"/>
          <w:b/>
          <w:color w:val="F75952" w:themeColor="accent1"/>
          <w:lang w:val="nl-NL"/>
        </w:rPr>
      </w:pPr>
    </w:p>
    <w:p w14:paraId="6AF4A045" w14:textId="7DD3A885" w:rsidR="00655AAD" w:rsidRDefault="00655AAD" w:rsidP="00655AAD">
      <w:pPr>
        <w:pStyle w:val="Heading3"/>
        <w:rPr>
          <w:lang w:val="nl-NL"/>
        </w:rPr>
      </w:pPr>
      <w:bookmarkStart w:id="11" w:name="_Toc169601680"/>
      <w:r>
        <w:rPr>
          <w:lang w:val="nl-NL"/>
        </w:rPr>
        <w:t>Film portfolio</w:t>
      </w:r>
      <w:r w:rsidR="00092386">
        <w:rPr>
          <w:lang w:val="nl-NL"/>
        </w:rPr>
        <w:t xml:space="preserve"> (</w:t>
      </w:r>
      <w:r w:rsidR="003F298F">
        <w:rPr>
          <w:lang w:val="nl-NL"/>
        </w:rPr>
        <w:t>20</w:t>
      </w:r>
      <w:r w:rsidR="00092386">
        <w:rPr>
          <w:lang w:val="nl-NL"/>
        </w:rPr>
        <w:t xml:space="preserve"> punten</w:t>
      </w:r>
      <w:r w:rsidR="00B6016C">
        <w:rPr>
          <w:lang w:val="nl-NL"/>
        </w:rPr>
        <w:t>)</w:t>
      </w:r>
      <w:bookmarkEnd w:id="11"/>
    </w:p>
    <w:p w14:paraId="06452BA2" w14:textId="1655BA54" w:rsidR="00655AAD" w:rsidRDefault="00960644" w:rsidP="00655AAD">
      <w:pPr>
        <w:rPr>
          <w:lang w:val="nl-NL"/>
        </w:rPr>
      </w:pPr>
      <w:r>
        <w:rPr>
          <w:lang w:val="nl-NL"/>
        </w:rPr>
        <w:t>In het film portfolio kun je bijhouden welke films je al gekeken hebt.</w:t>
      </w:r>
    </w:p>
    <w:p w14:paraId="1BE7D4E3" w14:textId="716BB55A" w:rsidR="00886575" w:rsidRDefault="00886575" w:rsidP="00655AAD">
      <w:pPr>
        <w:rPr>
          <w:lang w:val="nl-NL"/>
        </w:rPr>
      </w:pPr>
      <w:r>
        <w:rPr>
          <w:lang w:val="nl-NL"/>
        </w:rPr>
        <w:t>Maak hiervoor een nieuwe template (</w:t>
      </w:r>
      <w:r>
        <w:rPr>
          <w:lang w:val="nl-NL"/>
        </w:rPr>
        <w:t>films</w:t>
      </w:r>
      <w:r>
        <w:rPr>
          <w:lang w:val="nl-NL"/>
        </w:rPr>
        <w:t>.html)</w:t>
      </w:r>
    </w:p>
    <w:p w14:paraId="0E7A4C71" w14:textId="1899A2FA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Weergeven welke films er al gekeken zijn</w:t>
      </w:r>
    </w:p>
    <w:p w14:paraId="0A320480" w14:textId="3CF3EBFC" w:rsidR="002E300F" w:rsidRPr="00466586" w:rsidRDefault="002E300F" w:rsidP="002E300F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Bekeken film toevoegen (met timestamp)</w:t>
      </w:r>
    </w:p>
    <w:p w14:paraId="4204C6D0" w14:textId="3461AC97" w:rsidR="00984723" w:rsidRPr="00466586" w:rsidRDefault="00984723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toevoegen</w:t>
      </w:r>
    </w:p>
    <w:p w14:paraId="4BF55AC9" w14:textId="5E37FE79" w:rsidR="000540EC" w:rsidRPr="00466586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wijzigen</w:t>
      </w:r>
    </w:p>
    <w:p w14:paraId="62B4CF10" w14:textId="40FAC5C0" w:rsidR="000540EC" w:rsidRPr="00466586" w:rsidRDefault="000540EC" w:rsidP="00984723">
      <w:pPr>
        <w:pStyle w:val="ListParagraph"/>
        <w:numPr>
          <w:ilvl w:val="0"/>
          <w:numId w:val="17"/>
        </w:numPr>
        <w:rPr>
          <w:b/>
          <w:bCs/>
          <w:lang w:val="nl-NL"/>
        </w:rPr>
      </w:pPr>
      <w:r w:rsidRPr="00466586">
        <w:rPr>
          <w:b/>
          <w:bCs/>
          <w:lang w:val="nl-NL"/>
        </w:rPr>
        <w:t>Films verwijderen</w:t>
      </w:r>
    </w:p>
    <w:p w14:paraId="505AB627" w14:textId="3CDE9F4D" w:rsidR="006C6447" w:rsidRPr="002E300F" w:rsidRDefault="006C6447" w:rsidP="002E300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(bonus</w:t>
      </w:r>
      <w:r w:rsidR="000540EC">
        <w:rPr>
          <w:lang w:val="nl-NL"/>
        </w:rPr>
        <w:t xml:space="preserve"> (10)</w:t>
      </w:r>
      <w:r>
        <w:rPr>
          <w:lang w:val="nl-NL"/>
        </w:rPr>
        <w:t>) Films kunnen filteren op basis van genre, titel</w:t>
      </w:r>
    </w:p>
    <w:p w14:paraId="525F4772" w14:textId="2C44B10A" w:rsidR="0041125F" w:rsidRPr="0041125F" w:rsidRDefault="00F605DF" w:rsidP="0041125F">
      <w:pPr>
        <w:pStyle w:val="Heading3"/>
        <w:rPr>
          <w:lang w:val="nl-NL"/>
        </w:rPr>
      </w:pPr>
      <w:r>
        <w:rPr>
          <w:lang w:val="nl-NL"/>
        </w:rPr>
        <w:br w:type="page"/>
      </w:r>
      <w:bookmarkStart w:id="12" w:name="_Toc169601681"/>
      <w:r w:rsidR="00CC217E">
        <w:rPr>
          <w:lang w:val="nl-NL"/>
        </w:rPr>
        <w:lastRenderedPageBreak/>
        <w:t>(</w:t>
      </w:r>
      <w:r w:rsidR="00F13EA1">
        <w:rPr>
          <w:lang w:val="nl-NL"/>
        </w:rPr>
        <w:t>B</w:t>
      </w:r>
      <w:r w:rsidR="00CC217E">
        <w:rPr>
          <w:lang w:val="nl-NL"/>
        </w:rPr>
        <w:t>onus) Voeg een eigen functionaliteit toe</w:t>
      </w:r>
      <w:bookmarkEnd w:id="12"/>
    </w:p>
    <w:p w14:paraId="4B1A2D09" w14:textId="3439B44F" w:rsidR="0098276C" w:rsidRDefault="0098276C" w:rsidP="0098276C">
      <w:pPr>
        <w:rPr>
          <w:lang w:val="nl-NL"/>
        </w:rPr>
      </w:pPr>
      <w:r>
        <w:rPr>
          <w:lang w:val="nl-NL"/>
        </w:rPr>
        <w:t>Bedenk zelf een functionaliteit en voeg deze toe. Het puntenaantal wordt bepaald op basis van moeilijkheidsgraad.</w:t>
      </w:r>
    </w:p>
    <w:p w14:paraId="14F6E65C" w14:textId="0D0C5FC8" w:rsidR="0041125F" w:rsidRDefault="0041125F" w:rsidP="0098276C">
      <w:pPr>
        <w:rPr>
          <w:lang w:val="nl-NL"/>
        </w:rPr>
      </w:pPr>
      <w:r>
        <w:rPr>
          <w:lang w:val="nl-NL"/>
        </w:rPr>
        <w:t>Dit is een Plus-opdracht en kan alleen gebruikt worden als er minimaal 1 van de 2 verplichte functionaliteiten zijn toegevoegd.</w:t>
      </w:r>
    </w:p>
    <w:p w14:paraId="628162F6" w14:textId="18BE69C9" w:rsidR="00ED16B9" w:rsidRDefault="00ED16B9">
      <w:pPr>
        <w:rPr>
          <w:lang w:val="nl-NL"/>
        </w:rPr>
      </w:pPr>
      <w:r>
        <w:rPr>
          <w:lang w:val="nl-NL"/>
        </w:rPr>
        <w:br w:type="page"/>
      </w:r>
    </w:p>
    <w:p w14:paraId="5BED0581" w14:textId="489FCAB1" w:rsidR="00ED16B9" w:rsidRDefault="00ED16B9" w:rsidP="00ED16B9">
      <w:pPr>
        <w:pStyle w:val="Heading1"/>
      </w:pPr>
      <w:bookmarkStart w:id="13" w:name="_Toc169601682"/>
      <w:r>
        <w:lastRenderedPageBreak/>
        <w:t>Inleveren</w:t>
      </w:r>
      <w:bookmarkEnd w:id="13"/>
    </w:p>
    <w:p w14:paraId="4B09217A" w14:textId="0516FFBC" w:rsidR="001B4AC2" w:rsidRDefault="001B4AC2" w:rsidP="00C4481B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>Vul het “assessment.md” bestand in en geef aan welke functionaliteiten jij gemaakt hebt.</w:t>
      </w:r>
    </w:p>
    <w:p w14:paraId="0285A448" w14:textId="44E973B8" w:rsidR="00ED16B9" w:rsidRDefault="00C4481B" w:rsidP="00C4481B">
      <w:pPr>
        <w:pStyle w:val="ListParagraph"/>
        <w:numPr>
          <w:ilvl w:val="0"/>
          <w:numId w:val="19"/>
        </w:numPr>
        <w:rPr>
          <w:lang w:val="nl-NL"/>
        </w:rPr>
      </w:pPr>
      <w:r w:rsidRPr="00C4481B">
        <w:rPr>
          <w:lang w:val="nl-NL"/>
        </w:rPr>
        <w:t xml:space="preserve">Maak een (private) </w:t>
      </w:r>
      <w:proofErr w:type="spellStart"/>
      <w:r w:rsidRPr="00C4481B">
        <w:rPr>
          <w:lang w:val="nl-NL"/>
        </w:rPr>
        <w:t>github-repository</w:t>
      </w:r>
      <w:proofErr w:type="spellEnd"/>
      <w:r w:rsidRPr="00C4481B">
        <w:rPr>
          <w:lang w:val="nl-NL"/>
        </w:rPr>
        <w:t xml:space="preserve"> en voeg hier </w:t>
      </w:r>
      <w:r w:rsidR="00AA38D4">
        <w:rPr>
          <w:lang w:val="nl-NL"/>
        </w:rPr>
        <w:t>beide</w:t>
      </w:r>
      <w:r w:rsidRPr="00C4481B">
        <w:rPr>
          <w:lang w:val="nl-NL"/>
        </w:rPr>
        <w:t xml:space="preserve"> docenten aan toe</w:t>
      </w:r>
      <w:r w:rsidR="00BA2482">
        <w:rPr>
          <w:lang w:val="nl-NL"/>
        </w:rPr>
        <w:t>:</w:t>
      </w:r>
    </w:p>
    <w:p w14:paraId="1C501752" w14:textId="609203B8" w:rsidR="00C4481B" w:rsidRDefault="00C4481B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hj.prins@alfa-college.nl</w:t>
      </w:r>
    </w:p>
    <w:p w14:paraId="08CDD419" w14:textId="58AB4455" w:rsidR="00C4481B" w:rsidRDefault="00110B12" w:rsidP="00C4481B">
      <w:pPr>
        <w:pStyle w:val="ListParagraph"/>
        <w:numPr>
          <w:ilvl w:val="1"/>
          <w:numId w:val="19"/>
        </w:numPr>
        <w:rPr>
          <w:lang w:val="nl-NL"/>
        </w:rPr>
      </w:pPr>
      <w:r>
        <w:rPr>
          <w:lang w:val="nl-NL"/>
        </w:rPr>
        <w:t>wg.weges@alfa-college.nl</w:t>
      </w:r>
    </w:p>
    <w:p w14:paraId="6249084D" w14:textId="11912507" w:rsidR="00110B12" w:rsidRDefault="001F41F1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 xml:space="preserve">“push” je gemaakte werk naar de </w:t>
      </w:r>
      <w:proofErr w:type="spellStart"/>
      <w:r>
        <w:rPr>
          <w:lang w:val="nl-NL"/>
        </w:rPr>
        <w:t>repository</w:t>
      </w:r>
      <w:proofErr w:type="spellEnd"/>
    </w:p>
    <w:p w14:paraId="33892C41" w14:textId="054A2E0E" w:rsidR="00275E42" w:rsidRDefault="00275E42" w:rsidP="00110B12">
      <w:pPr>
        <w:pStyle w:val="ListParagraph"/>
        <w:numPr>
          <w:ilvl w:val="0"/>
          <w:numId w:val="19"/>
        </w:numPr>
        <w:rPr>
          <w:lang w:val="nl-NL"/>
        </w:rPr>
      </w:pPr>
      <w:r>
        <w:rPr>
          <w:lang w:val="nl-NL"/>
        </w:rPr>
        <w:t xml:space="preserve">Lever een link naar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in op </w:t>
      </w:r>
      <w:proofErr w:type="spellStart"/>
      <w:r>
        <w:rPr>
          <w:lang w:val="nl-NL"/>
        </w:rPr>
        <w:t>ItsLearning</w:t>
      </w:r>
      <w:proofErr w:type="spellEnd"/>
    </w:p>
    <w:p w14:paraId="74CFE31F" w14:textId="66490ED3" w:rsidR="002E2FEA" w:rsidRDefault="002E2FEA">
      <w:pPr>
        <w:rPr>
          <w:i/>
          <w:lang w:val="nl-NL"/>
        </w:rPr>
      </w:pPr>
      <w:r>
        <w:rPr>
          <w:lang w:val="nl-NL"/>
        </w:rPr>
        <w:br w:type="page"/>
      </w:r>
    </w:p>
    <w:p w14:paraId="1BCAAA84" w14:textId="3578ACBC" w:rsidR="002E2FEA" w:rsidRDefault="002E2FEA" w:rsidP="002E2FEA">
      <w:pPr>
        <w:pStyle w:val="Heading1"/>
        <w:rPr>
          <w:lang w:val="nl-NL"/>
        </w:rPr>
      </w:pPr>
      <w:bookmarkStart w:id="14" w:name="_Toc169601683"/>
      <w:r>
        <w:rPr>
          <w:lang w:val="nl-NL"/>
        </w:rPr>
        <w:lastRenderedPageBreak/>
        <w:t>Beoordeling</w:t>
      </w:r>
      <w:bookmarkEnd w:id="14"/>
    </w:p>
    <w:p w14:paraId="2BE1FE3F" w14:textId="77777777" w:rsidR="0027143D" w:rsidRDefault="0027143D" w:rsidP="008C175D">
      <w:pPr>
        <w:rPr>
          <w:lang w:val="nl-NL"/>
        </w:rPr>
      </w:pPr>
      <w:r>
        <w:rPr>
          <w:lang w:val="nl-NL"/>
        </w:rPr>
        <w:t xml:space="preserve">Het gemaakte werk wordt beoordeeld door </w:t>
      </w:r>
      <w:proofErr w:type="spellStart"/>
      <w:r>
        <w:rPr>
          <w:lang w:val="nl-NL"/>
        </w:rPr>
        <w:t>Hoite</w:t>
      </w:r>
      <w:proofErr w:type="spellEnd"/>
      <w:r>
        <w:rPr>
          <w:lang w:val="nl-NL"/>
        </w:rPr>
        <w:t xml:space="preserve"> Prins &amp; Wouter </w:t>
      </w:r>
      <w:proofErr w:type="spellStart"/>
      <w:r>
        <w:rPr>
          <w:lang w:val="nl-NL"/>
        </w:rPr>
        <w:t>Weges</w:t>
      </w:r>
      <w:proofErr w:type="spellEnd"/>
      <w:r>
        <w:rPr>
          <w:lang w:val="nl-NL"/>
        </w:rPr>
        <w:t>.</w:t>
      </w:r>
    </w:p>
    <w:p w14:paraId="2CC87932" w14:textId="31C7F487" w:rsidR="008C175D" w:rsidRPr="008C175D" w:rsidRDefault="0027143D" w:rsidP="008C175D">
      <w:pPr>
        <w:rPr>
          <w:lang w:val="nl-NL"/>
        </w:rPr>
      </w:pPr>
      <w:r>
        <w:rPr>
          <w:lang w:val="nl-NL"/>
        </w:rPr>
        <w:t xml:space="preserve">Het resultaat wordt gepubliceerd via </w:t>
      </w:r>
      <w:proofErr w:type="spellStart"/>
      <w:r>
        <w:rPr>
          <w:lang w:val="nl-NL"/>
        </w:rPr>
        <w:t>Eduarte</w:t>
      </w:r>
      <w:proofErr w:type="spellEnd"/>
      <w:r w:rsidR="00E44832">
        <w:rPr>
          <w:lang w:val="nl-NL"/>
        </w:rPr>
        <w:t xml:space="preserve"> binnen 10 (werk)dagen na oplevering.</w:t>
      </w:r>
      <w:r w:rsidR="008C175D">
        <w:rPr>
          <w:lang w:val="nl-NL"/>
        </w:rPr>
        <w:t xml:space="preserve"> </w:t>
      </w:r>
    </w:p>
    <w:sectPr w:rsidR="008C175D" w:rsidRPr="008C175D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4FD2" w14:textId="77777777" w:rsidR="00091FE8" w:rsidRDefault="00091FE8">
      <w:pPr>
        <w:spacing w:after="0" w:line="240" w:lineRule="auto"/>
      </w:pPr>
      <w:r>
        <w:separator/>
      </w:r>
    </w:p>
  </w:endnote>
  <w:endnote w:type="continuationSeparator" w:id="0">
    <w:p w14:paraId="71C53005" w14:textId="77777777" w:rsidR="00091FE8" w:rsidRDefault="000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669E3" w14:textId="77777777" w:rsidR="00CA6D9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3F7C" w14:textId="77777777" w:rsidR="00091FE8" w:rsidRDefault="00091FE8">
      <w:pPr>
        <w:spacing w:after="0" w:line="240" w:lineRule="auto"/>
      </w:pPr>
      <w:r>
        <w:separator/>
      </w:r>
    </w:p>
  </w:footnote>
  <w:footnote w:type="continuationSeparator" w:id="0">
    <w:p w14:paraId="2C863FFA" w14:textId="77777777" w:rsidR="00091FE8" w:rsidRDefault="0009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2FB"/>
    <w:multiLevelType w:val="hybridMultilevel"/>
    <w:tmpl w:val="5A029326"/>
    <w:lvl w:ilvl="0" w:tplc="C562D4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7DB"/>
    <w:multiLevelType w:val="hybridMultilevel"/>
    <w:tmpl w:val="E620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7134"/>
    <w:multiLevelType w:val="hybridMultilevel"/>
    <w:tmpl w:val="F90E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90876">
    <w:abstractNumId w:val="9"/>
  </w:num>
  <w:num w:numId="2" w16cid:durableId="2027487492">
    <w:abstractNumId w:val="12"/>
  </w:num>
  <w:num w:numId="3" w16cid:durableId="1643533514">
    <w:abstractNumId w:val="12"/>
  </w:num>
  <w:num w:numId="4" w16cid:durableId="1336493177">
    <w:abstractNumId w:val="12"/>
  </w:num>
  <w:num w:numId="5" w16cid:durableId="298655594">
    <w:abstractNumId w:val="12"/>
  </w:num>
  <w:num w:numId="6" w16cid:durableId="712003626">
    <w:abstractNumId w:val="8"/>
  </w:num>
  <w:num w:numId="7" w16cid:durableId="2025980912">
    <w:abstractNumId w:val="15"/>
  </w:num>
  <w:num w:numId="8" w16cid:durableId="866214132">
    <w:abstractNumId w:val="7"/>
  </w:num>
  <w:num w:numId="9" w16cid:durableId="1292592998">
    <w:abstractNumId w:val="6"/>
  </w:num>
  <w:num w:numId="10" w16cid:durableId="2135170150">
    <w:abstractNumId w:val="5"/>
  </w:num>
  <w:num w:numId="11" w16cid:durableId="829293399">
    <w:abstractNumId w:val="4"/>
  </w:num>
  <w:num w:numId="12" w16cid:durableId="1542354664">
    <w:abstractNumId w:val="3"/>
  </w:num>
  <w:num w:numId="13" w16cid:durableId="1722556244">
    <w:abstractNumId w:val="2"/>
  </w:num>
  <w:num w:numId="14" w16cid:durableId="1303923924">
    <w:abstractNumId w:val="1"/>
  </w:num>
  <w:num w:numId="15" w16cid:durableId="2098869375">
    <w:abstractNumId w:val="0"/>
  </w:num>
  <w:num w:numId="16" w16cid:durableId="41223092">
    <w:abstractNumId w:val="13"/>
  </w:num>
  <w:num w:numId="17" w16cid:durableId="1378161827">
    <w:abstractNumId w:val="10"/>
  </w:num>
  <w:num w:numId="18" w16cid:durableId="677731276">
    <w:abstractNumId w:val="14"/>
  </w:num>
  <w:num w:numId="19" w16cid:durableId="1416591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A"/>
    <w:rsid w:val="000133FC"/>
    <w:rsid w:val="000540EC"/>
    <w:rsid w:val="00073F29"/>
    <w:rsid w:val="00091FE8"/>
    <w:rsid w:val="00092386"/>
    <w:rsid w:val="000A15A4"/>
    <w:rsid w:val="000B48DE"/>
    <w:rsid w:val="00110B12"/>
    <w:rsid w:val="001404AC"/>
    <w:rsid w:val="001A6158"/>
    <w:rsid w:val="001B4AC2"/>
    <w:rsid w:val="001C0A82"/>
    <w:rsid w:val="001F41F1"/>
    <w:rsid w:val="002642D0"/>
    <w:rsid w:val="0027143D"/>
    <w:rsid w:val="00275E42"/>
    <w:rsid w:val="002E2FEA"/>
    <w:rsid w:val="002E300F"/>
    <w:rsid w:val="002F2240"/>
    <w:rsid w:val="002F2D2D"/>
    <w:rsid w:val="00305890"/>
    <w:rsid w:val="00357475"/>
    <w:rsid w:val="00386595"/>
    <w:rsid w:val="0039019A"/>
    <w:rsid w:val="003B41D4"/>
    <w:rsid w:val="003C37CC"/>
    <w:rsid w:val="003F298F"/>
    <w:rsid w:val="00410371"/>
    <w:rsid w:val="0041125F"/>
    <w:rsid w:val="00422796"/>
    <w:rsid w:val="00466586"/>
    <w:rsid w:val="004810AB"/>
    <w:rsid w:val="00532255"/>
    <w:rsid w:val="00540FC5"/>
    <w:rsid w:val="00553C2F"/>
    <w:rsid w:val="005C3AA3"/>
    <w:rsid w:val="00632DAC"/>
    <w:rsid w:val="00655AAD"/>
    <w:rsid w:val="006727E5"/>
    <w:rsid w:val="00680857"/>
    <w:rsid w:val="006C3E9B"/>
    <w:rsid w:val="006C6447"/>
    <w:rsid w:val="007310C6"/>
    <w:rsid w:val="007453EA"/>
    <w:rsid w:val="007D0034"/>
    <w:rsid w:val="00815909"/>
    <w:rsid w:val="008516C2"/>
    <w:rsid w:val="00856BF7"/>
    <w:rsid w:val="00886575"/>
    <w:rsid w:val="00894456"/>
    <w:rsid w:val="008B1CF4"/>
    <w:rsid w:val="008B40F1"/>
    <w:rsid w:val="008C175D"/>
    <w:rsid w:val="008C5385"/>
    <w:rsid w:val="008D1542"/>
    <w:rsid w:val="00960644"/>
    <w:rsid w:val="00966789"/>
    <w:rsid w:val="00975D16"/>
    <w:rsid w:val="0098276C"/>
    <w:rsid w:val="00984723"/>
    <w:rsid w:val="009E101B"/>
    <w:rsid w:val="00A937F2"/>
    <w:rsid w:val="00AA38D4"/>
    <w:rsid w:val="00B6016C"/>
    <w:rsid w:val="00BA2482"/>
    <w:rsid w:val="00BA5BF0"/>
    <w:rsid w:val="00BF7AD4"/>
    <w:rsid w:val="00BF7E6B"/>
    <w:rsid w:val="00C2284F"/>
    <w:rsid w:val="00C23556"/>
    <w:rsid w:val="00C4481B"/>
    <w:rsid w:val="00C4668A"/>
    <w:rsid w:val="00CA6D9D"/>
    <w:rsid w:val="00CC217E"/>
    <w:rsid w:val="00DB3D42"/>
    <w:rsid w:val="00DD069C"/>
    <w:rsid w:val="00DF694E"/>
    <w:rsid w:val="00E44832"/>
    <w:rsid w:val="00E73E30"/>
    <w:rsid w:val="00ED16B9"/>
    <w:rsid w:val="00F13EA1"/>
    <w:rsid w:val="00F21B31"/>
    <w:rsid w:val="00F47810"/>
    <w:rsid w:val="00F605DF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3340D"/>
  <w15:chartTrackingRefBased/>
  <w15:docId w15:val="{B435F187-13C0-8D41-9BE0-5B08F4E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815909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09"/>
    <w:rPr>
      <w:color w:val="605E5C"/>
      <w:shd w:val="clear" w:color="auto" w:fill="E1DFDD"/>
    </w:rPr>
  </w:style>
  <w:style w:type="paragraph" w:customStyle="1" w:styleId="CMD">
    <w:name w:val="CMD"/>
    <w:basedOn w:val="Normal"/>
    <w:next w:val="Normal"/>
    <w:qFormat/>
    <w:rsid w:val="007310C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2" w:color="auto" w:fill="auto"/>
    </w:pPr>
    <w:rPr>
      <w:rFonts w:ascii="MesloLGS NF" w:hAnsi="MesloLGS NF"/>
      <w:color w:val="000000" w:themeColor="text1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553C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-scm.com/downloa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faCollegeTeamICT/dip1_eindopdracht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.visualstudio.com/downloa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ite/Library/Containers/com.microsoft.Word/Data/Library/Application%20Support/Microsoft/Office/16.0/DTS/en-US%7b67BC51AD-0184-2945-BE6F-CB62B94EFAFE%7d/%7bF059D17D-B900-C444-863A-E1848D86BB01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55</TotalTime>
  <Pages>12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</dc:creator>
  <cp:keywords/>
  <dc:description/>
  <cp:lastModifiedBy>Hoite Prins (student)</cp:lastModifiedBy>
  <cp:revision>90</cp:revision>
  <dcterms:created xsi:type="dcterms:W3CDTF">2024-06-18T08:15:00Z</dcterms:created>
  <dcterms:modified xsi:type="dcterms:W3CDTF">2024-06-18T09:15:00Z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